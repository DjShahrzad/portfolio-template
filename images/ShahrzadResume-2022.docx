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Arial Regular" w:hAnsi="Arial Regular" w:cs="Arial Regular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8267065</wp:posOffset>
                </wp:positionV>
                <wp:extent cx="7556500" cy="1461135"/>
                <wp:effectExtent l="6350" t="6350" r="6350" b="311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1670" y="9416415"/>
                          <a:ext cx="7556500" cy="146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>FULL-STACK: PYTHON, MERN, AND C# WEB DEVELOPMENT</w:t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2020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both"/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CODING DOJO ACADEMY</w:t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      - ARLINGTON, VA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AND MACHINE LEARNING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both"/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(IMPLEMENTATION AND STRATEGIES)</w:t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2021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jc w:val="both"/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venir Next Medium" w:hAnsi="Avenir Next Medium" w:cs="Avenir Next Medium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UNIVERSITY OF CALIFORNIA BERKELEY (SCHOOL OF HAAS)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>BACHELOR’S OF SCIENCE (BIOLOGY)</w:t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2007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>MICROSOFT CERTIFIED SYSTEMS ENGINEER (MCSE)</w:t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2005</w:t>
                            </w:r>
                            <w:r>
                              <w:rPr>
                                <w:rFonts w:hint="default" w:ascii="Avenir Next Bold" w:hAnsi="Avenir Next Bold" w:cs="Avenir Next Bold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85pt;margin-top:650.95pt;height:115.05pt;width:595pt;z-index:251729920;mso-width-relative:page;mso-height-relative:page;" fillcolor="#FFFFFF [3201]" filled="t" stroked="t" coordsize="21600,21600" o:gfxdata="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651je2gAAAA8B&#10;AAAPAAAAAAAAAAEAIAAAADgAAABkcnMvZG93bnJldi54bWxQSwECFAAUAAAACACHTuJAkfBZFDwC&#10;AAB3BAAADgAAAAAAAAABACAAAAA/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>FULL-STACK: PYTHON, MERN, AND C# WEB DEVELOPMENT</w:t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 xml:space="preserve">      2020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both"/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>CODING DOJO ACADEMY</w:t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 xml:space="preserve">       - ARLINGTON, VA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>ARTIFICIAL INTELLIGENCE AND MACHINE LEARNING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both"/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 xml:space="preserve"> (IMPLEMENTATION AND STRATEGIES)</w:t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 xml:space="preserve">  2021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 w:firstLine="420" w:firstLineChars="0"/>
                        <w:jc w:val="both"/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venir Next Medium" w:hAnsi="Avenir Next Medium" w:cs="Avenir Next Medium"/>
                          <w:b w:val="0"/>
                          <w:bCs w:val="0"/>
                          <w:sz w:val="18"/>
                          <w:szCs w:val="18"/>
                        </w:rPr>
                        <w:t>UNIVERSITY OF CALIFORNIA BERKELEY (SCHOOL OF HAAS)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>BACHELOR’S OF SCIENCE (BIOLOGY)</w:t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 xml:space="preserve">      2007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jc w:val="both"/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>MICROSOFT CERTIFIED SYSTEMS ENGINEER (MCSE)</w:t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 xml:space="preserve">  2005</w:t>
                      </w:r>
                      <w:r>
                        <w:rPr>
                          <w:rFonts w:hint="default" w:ascii="Avenir Next Bold" w:hAnsi="Avenir Next Bold" w:cs="Avenir Next Bold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7992110</wp:posOffset>
                </wp:positionV>
                <wp:extent cx="1002030" cy="268605"/>
                <wp:effectExtent l="0" t="0" r="13970" b="10795"/>
                <wp:wrapNone/>
                <wp:docPr id="15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5245" y="9176385"/>
                          <a:ext cx="1002030" cy="268605"/>
                        </a:xfrm>
                        <a:prstGeom prst="rect">
                          <a:avLst/>
                        </a:prstGeom>
                        <a:solidFill>
                          <a:srgbClr val="FFFF0A">
                            <a:alpha val="22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Avenir Black" w:hAnsi="Avenir Black" w:cs="Avenir Blac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Black" w:hAnsi="Avenir Black" w:cs="Avenir Black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EDUCATION:</w:t>
                            </w:r>
                          </w:p>
                        </w:txbxContent>
                      </wps:txbx>
                      <wps:bodyPr vert="horz" lIns="91440" tIns="0" rIns="9144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151.15pt;margin-top:629.3pt;height:21.15pt;width:78.9pt;z-index:251728896;v-text-anchor:middle;mso-width-relative:page;mso-height-relative:page;" fillcolor="#FFFF0A" filled="t" stroked="f" coordsize="21600,21600" o:gfxdata="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QZS3btkAAAANAQAADwAAAAAAAAABACAAAAA4AAAAZHJzL2Rvd25yZXYu&#10;eG1sUEsBAhQAFAAAAAgAh07iQF6Y8zXkAQAAtAMAAA4AAAAAAAAAAQAgAAAAPgEAAGRycy9lMm9E&#10;b2MueG1sUEsFBgAAAAAGAAYAWQEAAJQFAAAAAA==&#10;">
                <v:fill on="t" opacity="14417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Avenir Black" w:hAnsi="Avenir Black" w:cs="Avenir Black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Black" w:hAnsi="Avenir Black" w:cs="Avenir Black"/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6454140</wp:posOffset>
                </wp:positionV>
                <wp:extent cx="7531100" cy="1501140"/>
                <wp:effectExtent l="6350" t="6350" r="6350" b="16510"/>
                <wp:wrapNone/>
                <wp:docPr id="1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15011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13"/>
                              <w:tblW w:w="1182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82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c>
                                <w:tcPr>
                                  <w:tcW w:w="11822" w:type="dxa"/>
                                </w:tcPr>
                                <w:p>
                                  <w:pPr>
                                    <w:pStyle w:val="26"/>
                                    <w:rPr>
                                      <w:rFonts w:hint="default" w:ascii="Avenir Black" w:hAnsi="Avenir Black" w:cs="Avenir Black"/>
                                      <w:b/>
                                    </w:rPr>
                                  </w:pPr>
                                  <w:r>
                                    <w:rPr>
                                      <w:rFonts w:hint="default" w:ascii="Avenir Black" w:hAnsi="Avenir Black" w:cs="Avenir Black"/>
                                      <w:b/>
                                    </w:rPr>
                                    <w:t>SOFTWARE DEVELOPER AND IT TECHNICIAN</w:t>
                                  </w:r>
                                  <w:r>
                                    <w:rPr>
                                      <w:rFonts w:hint="default" w:ascii="Avenir Black" w:hAnsi="Avenir Black" w:cs="Avenir Black"/>
                                      <w:b/>
                                    </w:rPr>
                                    <w:t xml:space="preserve">                                             2006-2018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c>
                                <w:tcPr>
                                  <w:tcW w:w="11822" w:type="dxa"/>
                                </w:tcPr>
                                <w:p>
                                  <w:pPr>
                                    <w:pStyle w:val="26"/>
                                    <w:rPr>
                                      <w:rFonts w:hint="default" w:ascii="Avenir Next Condensed Medium" w:hAnsi="Avenir Next Condensed Medium" w:cs="Avenir Next Condensed Medium"/>
                                      <w:b w:val="0"/>
                                    </w:rPr>
                                  </w:pPr>
                                  <w:r>
                                    <w:rPr>
                                      <w:rFonts w:hint="default" w:ascii="Avenir Next Condensed Medium" w:hAnsi="Avenir Next Condensed Medium" w:cs="Avenir Next Condensed Medium"/>
                                      <w:b w:val="0"/>
                                    </w:rPr>
                                    <w:t>Forensics Technology Center, Computer Technology Center</w:t>
                                  </w:r>
                                  <w:r>
                                    <w:rPr>
                                      <w:rFonts w:hint="default" w:ascii="Avenir Next Condensed Medium" w:hAnsi="Avenir Next Condensed Medium" w:cs="Avenir Next Condensed Medium"/>
                                      <w:b w:val="0"/>
                                    </w:rPr>
                                    <w:t xml:space="preserve"> (Rockville, MD)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6"/>
                              <w:numPr>
                                <w:ilvl w:val="0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Administered, supported, and monitored databases by proactively resolving database issues and maintaining servers.</w:t>
                            </w:r>
                          </w:p>
                          <w:p>
                            <w:pPr>
                              <w:pStyle w:val="26"/>
                              <w:numPr>
                                <w:ilvl w:val="0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Created Websites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, Managed,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aintained the 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oftware 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evelopment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of the Companies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26"/>
                              <w:numPr>
                                <w:ilvl w:val="0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Tested functional compliance of company products, including [Product or service] and [Product or service].</w:t>
                            </w:r>
                          </w:p>
                          <w:p>
                            <w:pPr>
                              <w:pStyle w:val="26"/>
                              <w:numPr>
                                <w:ilvl w:val="0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Trained and managed team and discussed issues in order to provide resolution and apply best practices</w:t>
                            </w: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pStyle w:val="26"/>
                              <w:numPr>
                                <w:ilvl w:val="0"/>
                                <w:numId w:val="2"/>
                              </w:numPr>
                              <w:ind w:left="840" w:leftChars="0" w:hanging="420" w:firstLineChars="0"/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cs="Avenir Next Condensed Demi Bold"/>
                                <w:b/>
                                <w:bCs/>
                                <w:sz w:val="20"/>
                                <w:szCs w:val="20"/>
                              </w:rPr>
                              <w:t>Kept financial track of Client purchase orders with QuickBooks, and database.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default" w:ascii="Avenir Next Condensed" w:hAnsi="Avenir Next Condensed" w:eastAsia="微软雅黑" w:cs="Avenir Next Condensed"/>
                                <w:b w:val="0"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88.3pt;margin-top:508.2pt;height:118.2pt;width:593pt;z-index:251689984;mso-width-relative:page;mso-height-relative:page;" filled="f" stroked="t" coordsize="21600,21600" o:gfxdata="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6iCPtoAAAAPAQAADwAAAAAAAAABACAAAAA4&#10;AAAAZHJzL2Rvd25yZXYueG1sUEsBAhQAFAAAAAgAh07iQClmss7yAQAAywMAAA4AAAAAAAAAAQAg&#10;AAAAPwEAAGRycy9lMm9Eb2MueG1sUEsFBgAAAAAGAAYAWQEAAKM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13"/>
                        <w:tblW w:w="1182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822"/>
                      </w:tblGrid>
                      <w:tr>
                        <w:tc>
                          <w:tcPr>
                            <w:tcW w:w="11822" w:type="dxa"/>
                          </w:tcPr>
                          <w:p>
                            <w:pPr>
                              <w:pStyle w:val="26"/>
                              <w:rPr>
                                <w:rFonts w:hint="default" w:ascii="Avenir Black" w:hAnsi="Avenir Black" w:cs="Avenir Black"/>
                                <w:b/>
                              </w:rPr>
                            </w:pPr>
                            <w:r>
                              <w:rPr>
                                <w:rFonts w:hint="default" w:ascii="Avenir Black" w:hAnsi="Avenir Black" w:cs="Avenir Black"/>
                                <w:b/>
                              </w:rPr>
                              <w:t>SOFTWARE DEVELOPER AND IT TECHNICIAN</w:t>
                            </w:r>
                            <w:r>
                              <w:rPr>
                                <w:rFonts w:hint="default" w:ascii="Avenir Black" w:hAnsi="Avenir Black" w:cs="Avenir Black"/>
                                <w:b/>
                              </w:rPr>
                              <w:t xml:space="preserve">                                             2006-2018</w:t>
                            </w:r>
                          </w:p>
                        </w:tc>
                      </w:tr>
                      <w:tr>
                        <w:tc>
                          <w:tcPr>
                            <w:tcW w:w="11822" w:type="dxa"/>
                          </w:tcPr>
                          <w:p>
                            <w:pPr>
                              <w:pStyle w:val="26"/>
                              <w:rPr>
                                <w:rFonts w:hint="default" w:ascii="Avenir Next Condensed Medium" w:hAnsi="Avenir Next Condensed Medium" w:cs="Avenir Next Condensed Medium"/>
                                <w:b w:val="0"/>
                              </w:rPr>
                            </w:pPr>
                            <w:r>
                              <w:rPr>
                                <w:rFonts w:hint="default" w:ascii="Avenir Next Condensed Medium" w:hAnsi="Avenir Next Condensed Medium" w:cs="Avenir Next Condensed Medium"/>
                                <w:b w:val="0"/>
                              </w:rPr>
                              <w:t>Forensics Technology Center, Computer Technology Center</w:t>
                            </w:r>
                            <w:r>
                              <w:rPr>
                                <w:rFonts w:hint="default" w:ascii="Avenir Next Condensed Medium" w:hAnsi="Avenir Next Condensed Medium" w:cs="Avenir Next Condensed Medium"/>
                                <w:b w:val="0"/>
                              </w:rPr>
                              <w:t xml:space="preserve"> (Rockville, MD)</w:t>
                            </w:r>
                          </w:p>
                        </w:tc>
                      </w:tr>
                    </w:tbl>
                    <w:p>
                      <w:pPr>
                        <w:pStyle w:val="26"/>
                        <w:numPr>
                          <w:ilvl w:val="0"/>
                          <w:numId w:val="2"/>
                        </w:numPr>
                        <w:ind w:left="840" w:leftChars="0" w:hanging="420" w:firstLineChars="0"/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Administered, supported, and monitored databases by proactively resolving database issues and maintaining servers.</w:t>
                      </w:r>
                    </w:p>
                    <w:p>
                      <w:pPr>
                        <w:pStyle w:val="26"/>
                        <w:numPr>
                          <w:ilvl w:val="0"/>
                          <w:numId w:val="2"/>
                        </w:numPr>
                        <w:ind w:left="840" w:leftChars="0" w:hanging="420" w:firstLineChars="0"/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Created Websites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, Managed,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 xml:space="preserve">aintained the 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 xml:space="preserve">oftware 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evelopment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 xml:space="preserve"> of the Companies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26"/>
                        <w:numPr>
                          <w:ilvl w:val="0"/>
                          <w:numId w:val="2"/>
                        </w:numPr>
                        <w:ind w:left="840" w:leftChars="0" w:hanging="420" w:firstLineChars="0"/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Tested functional compliance of company products, including [Product or service] and [Product or service].</w:t>
                      </w:r>
                    </w:p>
                    <w:p>
                      <w:pPr>
                        <w:pStyle w:val="26"/>
                        <w:numPr>
                          <w:ilvl w:val="0"/>
                          <w:numId w:val="2"/>
                        </w:numPr>
                        <w:ind w:left="840" w:leftChars="0" w:hanging="420" w:firstLineChars="0"/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Trained and managed team and discussed issues in order to provide resolution and apply best practices</w:t>
                      </w: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pStyle w:val="26"/>
                        <w:numPr>
                          <w:ilvl w:val="0"/>
                          <w:numId w:val="2"/>
                        </w:numPr>
                        <w:ind w:left="840" w:leftChars="0" w:hanging="420" w:firstLineChars="0"/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venir Next Condensed Demi Bold" w:hAnsi="Avenir Next Condensed Demi Bold" w:cs="Avenir Next Condensed Demi Bold"/>
                          <w:b/>
                          <w:bCs/>
                          <w:sz w:val="20"/>
                          <w:szCs w:val="20"/>
                        </w:rPr>
                        <w:t>Kept financial track of Client purchase orders with QuickBooks, and database.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0" w:lineRule="exact"/>
                        <w:ind w:leftChars="0"/>
                        <w:jc w:val="both"/>
                        <w:textAlignment w:val="auto"/>
                        <w:rPr>
                          <w:rFonts w:hint="default" w:ascii="Avenir Next Condensed" w:hAnsi="Avenir Next Condensed" w:eastAsia="微软雅黑" w:cs="Avenir Next Condensed"/>
                          <w:b w:val="0"/>
                          <w:bCs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3177540</wp:posOffset>
                </wp:positionV>
                <wp:extent cx="7529830" cy="2920365"/>
                <wp:effectExtent l="6350" t="6350" r="7620" b="19685"/>
                <wp:wrapNone/>
                <wp:docPr id="1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29203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u w:val="single"/>
                                <w:lang w:eastAsia="zh-CN"/>
                              </w:rPr>
                              <w:t>“Animal/Pet Adoption Project” (Full-Stack):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 |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instrText xml:space="preserve"> HYPERLINK "http://54.89.125.100/pets" </w:instrTex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View-Site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|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venir Next Condensed Bold" w:hAnsi="Avenir Next Condensed Bold" w:eastAsia="微软雅黑" w:cs="Avenir Next Condensed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</w:rPr>
                              <w:t>Skills Used:</w:t>
                            </w:r>
                            <w:r>
                              <w:rPr>
                                <w:rFonts w:hint="default" w:ascii="Arial Regular" w:hAnsi="Arial Regular" w:eastAsia="微软雅黑" w:cs="Arial Regular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 xml:space="preserve">React, JavaScript, Node.js, Bootstrap, CSS, HTML, Express, Mongoose, MongoDB, AJAX, Postman, nodemon, noSQL,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 xml:space="preserve">    Axios, socket.io, typescript, npm, AWS Deployment, Validations, Create-Read-Update-Delete (“CRUD”) commands,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ab/>
                              <w:t>“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MVC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 xml:space="preserve">”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 xml:space="preserve">format.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Created both a “client” side and “server” side App with “User forms” submitted/saved to the database, validations (front &amp; back end), utilized all “CRUD” Commands, and deployed via AWS. Algorithms to add “likes” to pet when refreshing screen (one “like” per user).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 Regular" w:hAnsi="Arial Regular" w:eastAsia="微软雅黑" w:cs="Arial Regular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u w:val="single"/>
                                <w:lang w:eastAsia="zh-CN"/>
                              </w:rPr>
                              <w:t xml:space="preserve">“Employee Requests Project” (Full-Stack):  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instrText xml:space="preserve"> HYPERLINK "http://3.86.77.157/" </w:instrTex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View-Site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B0F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 w:val="0"/>
                                <w:i w:val="0"/>
                                <w:iCs w:val="0"/>
                                <w:color w:val="000000"/>
                                <w:kern w:val="24"/>
                                <w:sz w:val="22"/>
                                <w:szCs w:val="22"/>
                                <w:u w:val="none"/>
                                <w:lang w:eastAsia="zh-CN"/>
                              </w:rPr>
                              <w:t>|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 Bold" w:hAnsi="Arial Bold" w:eastAsia="微软雅黑" w:cs="Arial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venir Next Condensed Bold" w:hAnsi="Avenir Next Condensed Bold" w:eastAsia="微软雅黑" w:cs="Avenir Next Condensed Bold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 Used:</w:t>
                            </w:r>
                            <w:r>
                              <w:rPr>
                                <w:rFonts w:hint="default" w:ascii="Arial Bold" w:hAnsi="Arial Bold" w:eastAsia="微软雅黑" w:cs="Arial Bold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Python, Django, SQLlite, Bcrypt (password encryption), REGEX (e-mail format), Gunicorn, wsgi,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MVT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”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format, TDD, </w:t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“CRUD”, login/registration with back end Validations, CSS, HTML, JavaScript, Bootstrap, AWS (EC2) Deployment.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 for Employees with a Login/Registration(with back end validations) password encryption, and correct e-mail format. Logged-in “Employees” are welcomed by First+Last Name to Home page of “Requests” they have submitted to Employer(s).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4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Arial Bold" w:hAnsi="Arial Bold" w:eastAsia="微软雅黑" w:cs="Arial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venir Next Condensed Demi Bold" w:hAnsi="Avenir Next Condensed Demi Bold" w:eastAsia="微软雅黑" w:cs="Avenir Next Condensed Demi Bold"/>
                                <w:b/>
                                <w:bCs w:val="0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u w:val="none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Engineered custom algorithm to allow filtering of Employees “fulfilled and submitted” requests, as well as algorithm Statistics Page on “Employee Requests”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Calibri Bold" w:hAnsi="Calibri Bold" w:eastAsia="微软雅黑" w:cs="Calibri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 Bold" w:hAnsi="Calibri Bold" w:eastAsia="微软雅黑" w:cs="Calibri Bold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8.85pt;margin-top:250.2pt;height:229.95pt;width:592.9pt;z-index:251718656;mso-width-relative:page;mso-height-relative:page;" filled="f" stroked="t" coordsize="21600,21600" o:gfxdata="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HDgtS2gAAAA4BAAAPAAAA&#10;AAAAAAEAIAAAADgAAABkcnMvZG93bnJldi54bWxQSwECFAAUAAAACACHTuJAYQFC8P0BAADYAwAA&#10;DgAAAAAAAAABACAAAAA/AQAAZHJzL2Uyb0RvYy54bWxQSwUGAAAAAAYABgBZAQAArg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u w:val="single"/>
                          <w:lang w:eastAsia="zh-CN"/>
                        </w:rPr>
                        <w:t>“Animal/Pet Adoption Project” (Full-Stack):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 |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instrText xml:space="preserve"> HYPERLINK "http://54.89.125.100/pets" </w:instrTex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t>View-Site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|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venir Next Condensed Bold" w:hAnsi="Avenir Next Condensed Bold" w:eastAsia="微软雅黑" w:cs="Avenir Next Condensed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u w:val="none"/>
                          <w:lang w:eastAsia="zh-CN"/>
                        </w:rPr>
                        <w:t>Skills Used:</w:t>
                      </w:r>
                      <w:r>
                        <w:rPr>
                          <w:rFonts w:hint="default" w:ascii="Arial Regular" w:hAnsi="Arial Regular" w:eastAsia="微软雅黑" w:cs="Arial Regular"/>
                          <w:b w:val="0"/>
                          <w:bCs w:val="0"/>
                          <w:i w:val="0"/>
                          <w:iCs w:val="0"/>
                          <w:color w:val="000000"/>
                          <w:kern w:val="24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 xml:space="preserve">React, JavaScript, Node.js, Bootstrap, CSS, HTML, Express, Mongoose, MongoDB, AJAX, Postman, nodemon, noSQL,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 xml:space="preserve">    Axios, socket.io, typescript, npm, AWS Deployment, Validations, Create-Read-Update-Delete (“CRUD”) commands,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  <w:t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ab/>
                        <w:t>“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>MVC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 xml:space="preserve">”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 xml:space="preserve">format.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lang w:eastAsia="zh-CN"/>
                        </w:rPr>
                        <w:t>Created both a “client” side and “server” side App with “User forms” submitted/saved to the database, validations (front &amp; back end), utilized all “CRUD” Commands, and deployed via AWS. Algorithms to add “likes” to pet when refreshing screen (one “like” per user).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Arial Regular" w:hAnsi="Arial Regular" w:eastAsia="微软雅黑" w:cs="Arial Regular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</w:pP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u w:val="single"/>
                          <w:lang w:eastAsia="zh-CN"/>
                        </w:rPr>
                        <w:t xml:space="preserve">“Employee Requests Project” (Full-Stack):  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t xml:space="preserve">|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fldChar w:fldCharType="begin"/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instrText xml:space="preserve"> HYPERLINK "http://3.86.77.157/" </w:instrTex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lang w:eastAsia="zh-CN"/>
                        </w:rPr>
                        <w:t>View-Site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B0F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 w:val="0"/>
                          <w:i w:val="0"/>
                          <w:iCs w:val="0"/>
                          <w:color w:val="000000"/>
                          <w:kern w:val="24"/>
                          <w:sz w:val="22"/>
                          <w:szCs w:val="22"/>
                          <w:u w:val="none"/>
                          <w:lang w:eastAsia="zh-CN"/>
                        </w:rPr>
                        <w:t>|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Arial Bold" w:hAnsi="Arial Bold" w:eastAsia="微软雅黑" w:cs="Arial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4"/>
                          <w:szCs w:val="24"/>
                          <w:u w:val="none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default" w:ascii="Avenir Next Condensed Bold" w:hAnsi="Avenir Next Condensed Bold" w:eastAsia="微软雅黑" w:cs="Avenir Next Condensed Bold"/>
                          <w:b/>
                          <w:bCs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 Used:</w:t>
                      </w:r>
                      <w:r>
                        <w:rPr>
                          <w:rFonts w:hint="default" w:ascii="Arial Bold" w:hAnsi="Arial Bold" w:eastAsia="微软雅黑" w:cs="Arial Bold"/>
                          <w:b/>
                          <w:bCs/>
                          <w:i w:val="0"/>
                          <w:iCs w:val="0"/>
                          <w:color w:val="000000" w:themeColor="text1"/>
                          <w:kern w:val="24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Python, Django, SQLlite, Bcrypt (password encryption), REGEX (e-mail format), Gunicorn, wsgi,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MVT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”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format, TDD, </w:t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“CRUD”, login/registration with back end Validations, CSS, HTML, JavaScript, Bootstrap, AWS (EC2) Deployment.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 for Employees with a Login/Registration(with back end validations) password encryption, and correct e-mail format. Logged-in “Employees” are welcomed by First+Last Name to Home page of “Requests” they have submitted to Employer(s).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4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Arial Bold" w:hAnsi="Arial Bold" w:eastAsia="微软雅黑" w:cs="Arial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default" w:ascii="Avenir Next Condensed Demi Bold" w:hAnsi="Avenir Next Condensed Demi Bold" w:eastAsia="微软雅黑" w:cs="Avenir Next Condensed Demi Bold"/>
                          <w:b/>
                          <w:bCs w:val="0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u w:val="none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Engineered custom algorithm to allow filtering of Employees “fulfilled and submitted” requests, as well as algorithm Statistics Page on “Employee Requests”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Calibri Bold" w:hAnsi="Calibri Bold" w:eastAsia="微软雅黑" w:cs="Calibri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Calibri Bold" w:hAnsi="Calibri Bold" w:eastAsia="微软雅黑" w:cs="Calibri Bold"/>
                          <w:b/>
                          <w:bCs/>
                          <w:i w:val="0"/>
                          <w:iCs w:val="0"/>
                          <w:color w:val="000000"/>
                          <w:kern w:val="24"/>
                          <w:sz w:val="28"/>
                          <w:szCs w:val="28"/>
                          <w:lang w:val="en-US" w:eastAsia="zh-CN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6101080</wp:posOffset>
                </wp:positionV>
                <wp:extent cx="1336040" cy="321310"/>
                <wp:effectExtent l="0" t="0" r="10160" b="8890"/>
                <wp:wrapNone/>
                <wp:docPr id="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321310"/>
                        </a:xfrm>
                        <a:prstGeom prst="rect">
                          <a:avLst/>
                        </a:prstGeom>
                        <a:solidFill>
                          <a:srgbClr val="FFFF0A">
                            <a:alpha val="22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left"/>
                              <w:rPr>
                                <w:rFonts w:hint="default" w:ascii="Avenir Black" w:hAnsi="Avenir Black" w:cs="Avenir Black"/>
                                <w:b/>
                                <w:color w:val="2E74B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EXPERIENCE: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color w:val="2E74B5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135.25pt;margin-top:480.4pt;height:25.3pt;width:105.2pt;z-index:251650048;v-text-anchor:middle;mso-width-relative:page;mso-height-relative:page;" fillcolor="#FFFF0A" filled="t" stroked="f" coordsize="21600,21600" o:gfxdata="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5EsoB2AAAAA0BAAAPAAAAAAAAAAEAIAAAADgAAABkcnMvZG93bnJl&#10;di54bWxQSwECFAAUAAAACACHTuJAYok8tOcBAADGAwAADgAAAAAAAAABACAAAAA9AQAAZHJzL2Uy&#10;b0RvYy54bWxQSwUGAAAAAAYABgBZAQAAlgUAAAAA&#10;">
                <v:fill on="t" opacity="14417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left"/>
                        <w:rPr>
                          <w:rFonts w:hint="default" w:ascii="Avenir Black" w:hAnsi="Avenir Black" w:cs="Avenir Black"/>
                          <w:b/>
                          <w:color w:val="2E74B5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EXPERIENCE: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color w:val="2E74B5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2797175</wp:posOffset>
                </wp:positionV>
                <wp:extent cx="2539365" cy="395605"/>
                <wp:effectExtent l="0" t="0" r="635" b="10795"/>
                <wp:wrapNone/>
                <wp:docPr id="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365" cy="395605"/>
                        </a:xfrm>
                        <a:prstGeom prst="rect">
                          <a:avLst/>
                        </a:prstGeom>
                        <a:solidFill>
                          <a:srgbClr val="FFFF0A">
                            <a:alpha val="22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1542" w:hanging="1321" w:hangingChars="550"/>
                              <w:jc w:val="both"/>
                              <w:rPr>
                                <w:rFonts w:hint="default" w:ascii="Avenir Black" w:hAnsi="Avenir Black" w:cs="Avenir Black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i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WEB DEVELOPMENT PROJECTS: </w:t>
                            </w:r>
                          </w:p>
                        </w:txbxContent>
                      </wps:txbx>
                      <wps:bodyPr vert="horz" lIns="91440" tIns="0" rIns="9144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101.6pt;margin-top:220.25pt;height:31.15pt;width:199.95pt;z-index:251662336;v-text-anchor:middle;mso-width-relative:page;mso-height-relative:page;" fillcolor="#FFFF0A" filled="t" stroked="f" coordsize="21600,21600" o:gfxdata="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nwFtrZAAAACwEAAA8AAAAAAAAAAQAgAAAAOAAAAGRycy9kb3ducmV2LnhtbFBLAQIUABQA&#10;AAAIAIdO4kAY4eJy2QEAAKcDAAAOAAAAAAAAAAEAIAAAAD4BAABkcnMvZTJvRG9jLnhtbFBLBQYA&#10;AAAABgAGAFkBAACJBQAAAAA=&#10;">
                <v:fill on="t" opacity="14417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1542" w:hanging="1321" w:hangingChars="550"/>
                        <w:jc w:val="both"/>
                        <w:rPr>
                          <w:rFonts w:hint="default" w:ascii="Avenir Black" w:hAnsi="Avenir Black" w:cs="Avenir Black"/>
                          <w:b/>
                          <w:i w:val="0"/>
                          <w:color w:val="000000" w:themeColor="text1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i w:val="0"/>
                          <w:color w:val="000000" w:themeColor="text1"/>
                          <w:kern w:val="24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WEB DEVELOPMENT PROJECTS: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1243965</wp:posOffset>
                </wp:positionV>
                <wp:extent cx="7557135" cy="1553210"/>
                <wp:effectExtent l="6350" t="6350" r="31115" b="15240"/>
                <wp:wrapNone/>
                <wp:docPr id="14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5532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838" w:leftChars="0" w:hanging="418" w:firstLineChars="0"/>
                              <w:jc w:val="both"/>
                              <w:textAlignment w:val="auto"/>
                              <w:rPr>
                                <w:rFonts w:hint="default" w:ascii="Helvetica Bold" w:hAnsi="Helvetica Bold" w:eastAsia="微软雅黑" w:cs="Helvetica Bold"/>
                                <w:b w:val="0"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venir Next Heavy" w:hAnsi="Avenir Next Heavy" w:eastAsia="微软雅黑" w:cs="Avenir Next Heavy"/>
                                <w:b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FRONT END:</w:t>
                            </w:r>
                            <w:r>
                              <w:rPr>
                                <w:rFonts w:hint="default" w:ascii="Helvetica Bold" w:hAnsi="Helvetica Bold" w:eastAsia="微软雅黑" w:cs="Helvetica Bold"/>
                                <w:b w:val="0"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    REACT, CSS(3), HTML, JavaScript, DOM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418" w:leftChars="0" w:firstLine="0" w:firstLineChars="0"/>
                              <w:jc w:val="left"/>
                              <w:textAlignment w:val="auto"/>
                              <w:rPr>
                                <w:rFonts w:hint="default" w:ascii="Avenir Next Regular" w:hAnsi="Avenir Next Regular" w:eastAsia="微软雅黑" w:cs="Avenir Next Regular"/>
                                <w:b w:val="0"/>
                                <w:bCs w:val="0"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venir Next Heavy" w:hAnsi="Avenir Next Heavy" w:eastAsia="微软雅黑" w:cs="Avenir Next Heavy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BACK END:</w:t>
                            </w:r>
                            <w:r>
                              <w:rPr>
                                <w:rFonts w:hint="default" w:ascii="Avenir Next Regular" w:hAnsi="Avenir Next Regular" w:eastAsia="微软雅黑" w:cs="Avenir Next Regular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Helvetica Bold" w:hAnsi="Helvetica Bold" w:eastAsia="微软雅黑" w:cs="Helvetica Bold"/>
                                <w:b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Python, Django, Flask, C#, Node.js, Mongoose, Express, MongoDB, mySQL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40" w:lineRule="auto"/>
                              <w:ind w:left="418" w:leftChars="0" w:firstLine="0" w:firstLineChars="0"/>
                              <w:jc w:val="both"/>
                              <w:textAlignment w:val="auto"/>
                              <w:rPr>
                                <w:rFonts w:hint="default" w:ascii="Helvetica Bold" w:hAnsi="Helvetica Bold" w:eastAsia="微软雅黑" w:cs="Helvetica Bold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Avenir Next Heavy" w:hAnsi="Avenir Next Heavy" w:eastAsia="微软雅黑" w:cs="Avenir Next Heavy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OTHER: </w:t>
                            </w:r>
                            <w:r>
                              <w:rPr>
                                <w:rFonts w:hint="default" w:ascii="Avenir Next Regular" w:hAnsi="Avenir Next Regular" w:eastAsia="微软雅黑" w:cs="Avenir Next Regular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Helvetica Bold" w:hAnsi="Helvetica Bold" w:eastAsia="微软雅黑" w:cs="Helvetica Bold"/>
                                <w:b/>
                                <w:bCs w:val="0"/>
                                <w:color w:val="000000"/>
                                <w:kern w:val="24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JQuery, AWS, SQL, Entity Framework, BootStrap, AJAX, JSON, socket.IO, API’s &amp; RESTful API’s, MVC, MVT, Cross-Platform-Development, Responsive &amp; Reactive Development, OOP, “CRUD” Commands, Nodemon, ASP.Net CORE, Postman, Git, GitHub, Bcrypt, REGEX, Validations, de-bugging, problem-solving, client management, SRS, DevOps, NGINX, Unicorn, LINUX, Typescript, TDD (test driven development), OpenCV, wsgi, noSQL, Machine Learning</w:t>
                            </w:r>
                          </w:p>
                        </w:txbxContent>
                      </wps:txbx>
                      <wps:bodyPr vert="horz" lIns="0" tIns="0" rIns="9144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89.85pt;margin-top:97.95pt;height:122.3pt;width:595.05pt;z-index:251727872;v-text-anchor:middle;mso-width-relative:page;mso-height-relative:page;" filled="f" stroked="t" coordsize="21600,21600" o:gfxdata="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MlgqX/aAAAADQEAAA8AAAAAAAAAAQAgAAAAOAAA&#10;AGRycy9kb3ducmV2LnhtbFBLAQIUABQAAAAIAIdO4kA9jfRmYgIAALQEAAAOAAAAAAAAAAEAIAAA&#10;AD8BAABkcnMvZTJvRG9jLnhtbFBLBQYAAAAABgAGAFkBAAATBgAAAAA=&#10;">
                <v:fill on="f" focussize="0,0"/>
                <v:stroke color="#000000" joinstyle="miter"/>
                <v:imagedata o:title=""/>
                <o:lock v:ext="edit" aspectratio="f"/>
                <v:shadow on="t" color="#000000" opacity="0f" offset="0pt,3pt" origin="0f,0f" matrix="65536f,0f,0f,65536f"/>
                <v:textbox inset="0mm,0mm,2.54mm,0mm"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838" w:leftChars="0" w:hanging="418" w:firstLineChars="0"/>
                        <w:jc w:val="both"/>
                        <w:textAlignment w:val="auto"/>
                        <w:rPr>
                          <w:rFonts w:hint="default" w:ascii="Helvetica Bold" w:hAnsi="Helvetica Bold" w:eastAsia="微软雅黑" w:cs="Helvetica Bold"/>
                          <w:b w:val="0"/>
                          <w:b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</w:pPr>
                      <w:r>
                        <w:rPr>
                          <w:rFonts w:hint="default" w:ascii="Avenir Next Heavy" w:hAnsi="Avenir Next Heavy" w:eastAsia="微软雅黑" w:cs="Avenir Next Heavy"/>
                          <w:b/>
                          <w:b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>FRONT END:</w:t>
                      </w:r>
                      <w:r>
                        <w:rPr>
                          <w:rFonts w:hint="default" w:ascii="Helvetica Bold" w:hAnsi="Helvetica Bold" w:eastAsia="微软雅黑" w:cs="Helvetica Bold"/>
                          <w:b w:val="0"/>
                          <w:b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    REACT, CSS(3), HTML, JavaScript, DOM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418" w:leftChars="0" w:firstLine="0" w:firstLineChars="0"/>
                        <w:jc w:val="left"/>
                        <w:textAlignment w:val="auto"/>
                        <w:rPr>
                          <w:rFonts w:hint="default" w:ascii="Avenir Next Regular" w:hAnsi="Avenir Next Regular" w:eastAsia="微软雅黑" w:cs="Avenir Next Regular"/>
                          <w:b w:val="0"/>
                          <w:bCs w:val="0"/>
                          <w:color w:val="000000"/>
                          <w:kern w:val="24"/>
                          <w:sz w:val="28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default" w:ascii="Avenir Next Heavy" w:hAnsi="Avenir Next Heavy" w:eastAsia="微软雅黑" w:cs="Avenir Next Heavy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>BACK END:</w:t>
                      </w:r>
                      <w:r>
                        <w:rPr>
                          <w:rFonts w:hint="default" w:ascii="Avenir Next Regular" w:hAnsi="Avenir Next Regular" w:eastAsia="微软雅黑" w:cs="Avenir Next Regular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default" w:ascii="Helvetica Bold" w:hAnsi="Helvetica Bold" w:eastAsia="微软雅黑" w:cs="Helvetica Bold"/>
                          <w:b/>
                          <w:b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>Python, Django, Flask, C#, Node.js, Mongoose, Express, MongoDB, mySQL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40" w:lineRule="auto"/>
                        <w:ind w:left="418" w:leftChars="0" w:firstLine="0" w:firstLineChars="0"/>
                        <w:jc w:val="both"/>
                        <w:textAlignment w:val="auto"/>
                        <w:rPr>
                          <w:rFonts w:hint="default" w:ascii="Helvetica Bold" w:hAnsi="Helvetica Bold" w:eastAsia="微软雅黑" w:cs="Helvetica Bold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u w:val="single"/>
                          <w:lang w:eastAsia="zh-CN"/>
                        </w:rPr>
                      </w:pPr>
                      <w:r>
                        <w:rPr>
                          <w:rFonts w:hint="default" w:ascii="Avenir Next Heavy" w:hAnsi="Avenir Next Heavy" w:eastAsia="微软雅黑" w:cs="Avenir Next Heavy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OTHER: </w:t>
                      </w:r>
                      <w:r>
                        <w:rPr>
                          <w:rFonts w:hint="default" w:ascii="Avenir Next Regular" w:hAnsi="Avenir Next Regular" w:eastAsia="微软雅黑" w:cs="Avenir Next Regular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default" w:ascii="Helvetica Bold" w:hAnsi="Helvetica Bold" w:eastAsia="微软雅黑" w:cs="Helvetica Bold"/>
                          <w:b/>
                          <w:bCs w:val="0"/>
                          <w:color w:val="000000"/>
                          <w:kern w:val="24"/>
                          <w:sz w:val="24"/>
                          <w:szCs w:val="24"/>
                          <w:u w:val="single"/>
                          <w:lang w:eastAsia="zh-CN"/>
                        </w:rPr>
                        <w:t>JQuery, AWS, SQL, Entity Framework, BootStrap, AJAX, JSON, socket.IO, API’s &amp; RESTful API’s, MVC, MVT, Cross-Platform-Development, Responsive &amp; Reactive Development, OOP, “CRUD” Commands, Nodemon, ASP.Net CORE, Postman, Git, GitHub, Bcrypt, REGEX, Validations, de-bugging, problem-solving, client management, SRS, DevOps, NGINX, Unicorn, LINUX, Typescript, TDD (test driven development), OpenCV, wsgi, noSQL, 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-1125855</wp:posOffset>
                </wp:positionH>
                <wp:positionV relativeFrom="paragraph">
                  <wp:posOffset>-898525</wp:posOffset>
                </wp:positionV>
                <wp:extent cx="3785870" cy="930275"/>
                <wp:effectExtent l="0" t="0" r="0" b="0"/>
                <wp:wrapNone/>
                <wp:docPr id="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870" cy="93027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960" w:hanging="961" w:hangingChars="200"/>
                              <w:jc w:val="center"/>
                              <w:rPr>
                                <w:rFonts w:hint="default" w:ascii="Avenir Heavy" w:hAnsi="Avenir Heavy" w:eastAsia="微软雅黑" w:cs="Avenir Heavy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Heavy" w:hAnsi="Avenir Heavy" w:eastAsia="微软雅黑" w:cs="Avenir Heavy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venir Heavy" w:hAnsi="Avenir Heavy" w:eastAsia="微软雅黑" w:cs="Avenir Heavy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SHAHRZAD JALALI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ind w:left="960" w:hanging="640" w:hangingChars="200"/>
                              <w:jc w:val="center"/>
                              <w:rPr>
                                <w:rFonts w:hint="default" w:ascii="Avenir Next Medium" w:hAnsi="Avenir Next Medium" w:eastAsia="微软雅黑" w:cs="Avenir Next Medium"/>
                                <w:b w:val="0"/>
                                <w:bCs/>
                                <w:i w:val="0"/>
                                <w:i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Next Medium" w:hAnsi="Avenir Next Medium" w:eastAsia="微软雅黑" w:cs="Avenir Next Medium"/>
                                <w:b w:val="0"/>
                                <w:bCs/>
                                <w:i w:val="0"/>
                                <w:i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U.S. CITIZEN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hAnsi="微软雅黑" w:eastAsia="微软雅黑" w:asciiTheme="minorAscii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lIns="0" tIns="36000" rIns="0" bIns="0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8.65pt;margin-top:-70.75pt;height:73.25pt;width:298.1pt;z-index:251657216;v-text-anchor:middle;mso-width-relative:page;mso-height-relative:page;" filled="f" stroked="f" coordsize="21600,21600" o:gfxdata="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5o/V62wAAAAsBAAAPAAAAAAAAAAEAIAAAADgAAABk&#10;cnMvZG93bnJldi54bWxQSwECFAAUAAAACACHTuJAseq1K7QBAAA+AwAADgAAAAAAAAABACAAAABA&#10;AQAAZHJzL2Uyb0RvYy54bWxQSwUGAAAAAAYABgBZAQAAZgUAAAAA&#10;">
                <v:fill on="f" focussize="0,0"/>
                <v:stroke on="f" weight="2pt"/>
                <v:imagedata o:title=""/>
                <o:lock v:ext="edit" aspectratio="f"/>
                <v:textbox inset="0mm,1mm,0mm,0mm"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ind w:left="960" w:hanging="961" w:hangingChars="200"/>
                        <w:jc w:val="center"/>
                        <w:rPr>
                          <w:rFonts w:hint="default" w:ascii="Avenir Heavy" w:hAnsi="Avenir Heavy" w:eastAsia="微软雅黑" w:cs="Avenir Heavy"/>
                          <w:b/>
                          <w:bCs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Heavy" w:hAnsi="Avenir Heavy" w:eastAsia="微软雅黑" w:cs="Avenir Heavy"/>
                          <w:b/>
                          <w:bCs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Avenir Heavy" w:hAnsi="Avenir Heavy" w:eastAsia="微软雅黑" w:cs="Avenir Heavy"/>
                          <w:b/>
                          <w:bCs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SHAHRZAD JALALI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ind w:left="960" w:hanging="640" w:hangingChars="200"/>
                        <w:jc w:val="center"/>
                        <w:rPr>
                          <w:rFonts w:hint="default" w:ascii="Avenir Next Medium" w:hAnsi="Avenir Next Medium" w:eastAsia="微软雅黑" w:cs="Avenir Next Medium"/>
                          <w:b w:val="0"/>
                          <w:bCs/>
                          <w:i w:val="0"/>
                          <w:i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Next Medium" w:hAnsi="Avenir Next Medium" w:eastAsia="微软雅黑" w:cs="Avenir Next Medium"/>
                          <w:b w:val="0"/>
                          <w:bCs/>
                          <w:i w:val="0"/>
                          <w:i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U.S. CITIZEN </w:t>
                      </w:r>
                    </w:p>
                    <w:p>
                      <w:pPr>
                        <w:spacing w:line="480" w:lineRule="exact"/>
                        <w:rPr>
                          <w:rFonts w:hAnsi="微软雅黑" w:eastAsia="微软雅黑" w:asciiTheme="minorAscii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78105</wp:posOffset>
                </wp:positionV>
                <wp:extent cx="5730240" cy="750570"/>
                <wp:effectExtent l="6350" t="6350" r="29210" b="30480"/>
                <wp:wrapNone/>
                <wp:docPr id="12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7505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Lines="0" w:after="0" w:afterLines="0" w:line="240" w:lineRule="auto"/>
                              <w:ind w:left="0" w:leftChars="0" w:right="0" w:rightChars="0"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FFFF00"/>
                                <w:sz w:val="22"/>
                                <w:szCs w:val="22"/>
                              </w:rPr>
                              <w:t>LINKEDIN: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venir Medium" w:hAnsi="Avenir Medium" w:eastAsia="-apple-system" w:cs="Avenir Medium"/>
                                <w:b/>
                                <w:bCs/>
                                <w:i w:val="0"/>
                                <w:caps w:val="0"/>
                                <w:color w:val="00B0F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venir Medium" w:hAnsi="Avenir Medium" w:eastAsia="-apple-system" w:cs="Avenir Medium"/>
                                <w:b/>
                                <w:bCs/>
                                <w:i w:val="0"/>
                                <w:caps w:val="0"/>
                                <w:color w:val="00B0F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"https://www.linkedin.com/in/shahrzad-jalali-98757b214" </w:instrText>
                            </w:r>
                            <w:r>
                              <w:rPr>
                                <w:rFonts w:hint="default" w:ascii="Avenir Medium" w:hAnsi="Avenir Medium" w:eastAsia="-apple-system" w:cs="Avenir Medium"/>
                                <w:b/>
                                <w:bCs/>
                                <w:i w:val="0"/>
                                <w:caps w:val="0"/>
                                <w:color w:val="00B0F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Avenir Medium" w:hAnsi="Avenir Medium" w:eastAsia="-apple-system" w:cs="Avenir Medium"/>
                                <w:b/>
                                <w:bCs/>
                                <w:i w:val="0"/>
                                <w:caps w:val="0"/>
                                <w:color w:val="00B0F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linkedin.com/in/shahrzad-jalali-98757b214</w:t>
                            </w:r>
                            <w:r>
                              <w:rPr>
                                <w:rFonts w:hint="default" w:ascii="Avenir Medium" w:hAnsi="Avenir Medium" w:eastAsia="-apple-system" w:cs="Avenir Medium"/>
                                <w:b/>
                                <w:bCs/>
                                <w:i w:val="0"/>
                                <w:caps w:val="0"/>
                                <w:color w:val="00B0F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661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FFFF00"/>
                                <w:sz w:val="22"/>
                                <w:szCs w:val="22"/>
                              </w:rPr>
                              <w:t xml:space="preserve">GITHUB: 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instrText xml:space="preserve"> HYPERLINK "https://github.com/DjShahrzad" </w:instrTex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>https://github.com/DjShahrzad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FFFF00"/>
                                <w:sz w:val="22"/>
                                <w:szCs w:val="22"/>
                              </w:rPr>
                              <w:t>PORTFOLIO: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instrText xml:space="preserve"> HYPERLINK "https://lucid-mclean-1c947c.netlify.app/index.html" </w:instrTex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>https://lucid-mclean-1c947c.netlify.app/index.html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38.25pt;margin-top:6.15pt;height:59.1pt;width:451.2pt;z-index:251704320;mso-width-relative:page;mso-height-relative:page;" filled="f" stroked="t" coordsize="21600,21600" o:gfxdata="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Ay3Fd/2QAAAAkBAAAPAAAAAAAA&#10;AAEAIAAAADgAAABkcnMvZG93bnJldi54bWxQSwECFAAUAAAACACHTuJA6yfiNvsBAAD8AwAADgAA&#10;AAAAAAABACAAAAA+AQAAZHJzL2Uyb0RvYy54bWxQSwUGAAAAAAYABgBZAQAAqwUAAAAA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Lines="0" w:after="0" w:afterLines="0" w:line="240" w:lineRule="auto"/>
                        <w:ind w:left="0" w:leftChars="0" w:right="0" w:rightChars="0" w:firstLine="440" w:firstLineChars="200"/>
                        <w:jc w:val="left"/>
                        <w:textAlignment w:val="auto"/>
                        <w:outlineLvl w:val="9"/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FFFF00"/>
                          <w:sz w:val="22"/>
                          <w:szCs w:val="22"/>
                        </w:rPr>
                        <w:t>LINKEDIN: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Avenir Medium" w:hAnsi="Avenir Medium" w:eastAsia="-apple-system" w:cs="Avenir Medium"/>
                          <w:b/>
                          <w:bCs/>
                          <w:i w:val="0"/>
                          <w:caps w:val="0"/>
                          <w:color w:val="00B0F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Avenir Medium" w:hAnsi="Avenir Medium" w:eastAsia="-apple-system" w:cs="Avenir Medium"/>
                          <w:b/>
                          <w:bCs/>
                          <w:i w:val="0"/>
                          <w:caps w:val="0"/>
                          <w:color w:val="00B0F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instrText xml:space="preserve"> HYPERLINK "https://www.linkedin.com/in/shahrzad-jalali-98757b214" </w:instrText>
                      </w:r>
                      <w:r>
                        <w:rPr>
                          <w:rFonts w:hint="default" w:ascii="Avenir Medium" w:hAnsi="Avenir Medium" w:eastAsia="-apple-system" w:cs="Avenir Medium"/>
                          <w:b/>
                          <w:bCs/>
                          <w:i w:val="0"/>
                          <w:caps w:val="0"/>
                          <w:color w:val="00B0F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Avenir Medium" w:hAnsi="Avenir Medium" w:eastAsia="-apple-system" w:cs="Avenir Medium"/>
                          <w:b/>
                          <w:bCs/>
                          <w:i w:val="0"/>
                          <w:caps w:val="0"/>
                          <w:color w:val="00B0F0"/>
                          <w:spacing w:val="0"/>
                          <w:sz w:val="22"/>
                          <w:szCs w:val="22"/>
                          <w:shd w:val="clear" w:fill="FFFFFF"/>
                        </w:rPr>
                        <w:t>linkedin.com/in/shahrzad-jalali-98757b214</w:t>
                      </w:r>
                      <w:r>
                        <w:rPr>
                          <w:rFonts w:hint="default" w:ascii="Avenir Medium" w:hAnsi="Avenir Medium" w:eastAsia="-apple-system" w:cs="Avenir Medium"/>
                          <w:b/>
                          <w:bCs/>
                          <w:i w:val="0"/>
                          <w:caps w:val="0"/>
                          <w:color w:val="00B0F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661" w:firstLineChars="300"/>
                        <w:jc w:val="left"/>
                        <w:textAlignment w:val="auto"/>
                        <w:outlineLvl w:val="9"/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FFFF00"/>
                          <w:sz w:val="22"/>
                          <w:szCs w:val="22"/>
                        </w:rPr>
                        <w:t xml:space="preserve">GITHUB: 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instrText xml:space="preserve"> HYPERLINK "https://github.com/DjShahrzad" </w:instrTex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t>https://github.com/DjShahrzad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220" w:firstLineChars="100"/>
                        <w:jc w:val="left"/>
                        <w:textAlignment w:val="auto"/>
                        <w:outlineLvl w:val="9"/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FFFF00"/>
                          <w:sz w:val="22"/>
                          <w:szCs w:val="22"/>
                        </w:rPr>
                        <w:t>PORTFOLIO: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instrText xml:space="preserve"> HYPERLINK "https://lucid-mclean-1c947c.netlify.app/index.html" </w:instrTex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t>https://lucid-mclean-1c947c.netlify.app/index.html</w:t>
                      </w:r>
                      <w:r>
                        <w:rPr>
                          <w:rFonts w:hint="default" w:ascii="Avenir Medium" w:hAnsi="Avenir Medium" w:eastAsia="微软雅黑" w:cs="Avenir Medium"/>
                          <w:b/>
                          <w:bCs/>
                          <w:color w:val="00B0F0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-817880</wp:posOffset>
                </wp:positionV>
                <wp:extent cx="2700655" cy="664210"/>
                <wp:effectExtent l="0" t="0" r="0" b="0"/>
                <wp:wrapNone/>
                <wp:docPr id="1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642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firstLine="140" w:firstLineChars="50"/>
                              <w:jc w:val="both"/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00"/>
                                <w:kern w:val="24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00"/>
                                <w:kern w:val="24"/>
                                <w:sz w:val="28"/>
                                <w:szCs w:val="28"/>
                                <w:highlight w:val="none"/>
                              </w:rPr>
                              <w:t xml:space="preserve">+1 (301) 250-3010 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firstLine="980" w:firstLineChars="350"/>
                              <w:jc w:val="both"/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/>
                                <w:color w:val="FFFFFF" w:themeColor="background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djsharjalali@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0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int="default" w:ascii="Avenir Medium" w:hAnsi="Avenir Medium" w:eastAsia="微软雅黑" w:cs="Avenir Medium"/>
                                <w:b w:val="0"/>
                                <w:bCs w:val="0"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vert="horz" lIns="91440" tIns="0" rIns="9144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286.35pt;margin-top:-64.4pt;height:52.3pt;width:212.65pt;z-index:251648000;mso-width-relative:page;mso-height-relative:page;" filled="f" stroked="f" coordsize="21600,21600" o:gfxdata="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DLKKNPZAAAADAEAAA8AAAAAAAAAAQAgAAAAOAAAAGRycy9kb3ducmV2LnhtbFBL&#10;AQIUABQAAAAIAIdO4kBJ9g/5GAIAABMEAAAOAAAAAAAAAAEAIAAAAD4BAABkcnMvZTJvRG9jLnht&#10;bFBLBQYAAAAABgAGAFkBAADI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 inset="2.54mm,0mm,2.54mm,0mm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firstLine="140" w:firstLineChars="50"/>
                        <w:jc w:val="both"/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00"/>
                          <w:kern w:val="24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00"/>
                          <w:kern w:val="24"/>
                          <w:sz w:val="28"/>
                          <w:szCs w:val="28"/>
                          <w:highlight w:val="none"/>
                        </w:rPr>
                        <w:t xml:space="preserve">+1 (301) 250-3010 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firstLine="980" w:firstLineChars="350"/>
                        <w:jc w:val="both"/>
                        <w:rPr>
                          <w:rFonts w:hint="default" w:ascii="Avenir Medium" w:hAnsi="Avenir Medium" w:eastAsia="微软雅黑" w:cs="Avenir Medium"/>
                          <w:b w:val="0"/>
                          <w:bCs/>
                          <w:color w:val="FFFFFF" w:themeColor="background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00"/>
                          <w:kern w:val="24"/>
                          <w:sz w:val="28"/>
                          <w:szCs w:val="28"/>
                        </w:rPr>
                        <w:t>djsharjalali@</w:t>
                      </w:r>
                      <w:r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00"/>
                          <w:kern w:val="24"/>
                          <w:sz w:val="28"/>
                          <w:szCs w:val="28"/>
                          <w:lang w:val="en-US" w:eastAsia="zh-CN"/>
                        </w:rPr>
                        <w:t>gmail</w:t>
                      </w:r>
                      <w:r>
                        <w:rPr>
                          <w:rFonts w:hint="default" w:ascii="Avenir Medium" w:hAnsi="Avenir Medium" w:eastAsia="微软雅黑" w:cs="Avenir Medium"/>
                          <w:b w:val="0"/>
                          <w:bCs w:val="0"/>
                          <w:color w:val="FFFF00"/>
                          <w:kern w:val="24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-462280</wp:posOffset>
                </wp:positionV>
                <wp:extent cx="252095" cy="252095"/>
                <wp:effectExtent l="0" t="0" r="1905" b="1905"/>
                <wp:wrapNone/>
                <wp:docPr id="4" name="自选图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3163 w 2669"/>
                            <a:gd name="txT" fmla="*/ 3163 h 2670"/>
                            <a:gd name="txR" fmla="*/ 18437 w 2669"/>
                            <a:gd name="txB" fmla="*/ 18437 h 267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txL" t="txT" r="txR" b="txB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1" o:spid="_x0000_s1026" o:spt="100" style="position:absolute;left:0pt;margin-left:310.2pt;margin-top:-36.4pt;height:19.85pt;width:19.85pt;z-index:251655168;mso-width-relative:page;mso-height-relative:page;" fillcolor="#FFFFFF" filled="t" stroked="f" coordsize="2669,2670" o:gfxdata="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FgAAAGRycy9QSwECFAAUAAAACACHTuJAUBUqTNoAAAALAQAADwAAAAAAAAAB&#10;ACAAAAA4AAAAZHJzL2Rvd25yZXYueG1sUEsBAhQAFAAAAAgAh07iQBYKckVPBQAA8hEAAA4AAAAA&#10;AAAAAQAgAAAAPwEAAGRycy9lMm9Eb2MueG1sUEsFBgAAAAAGAAYAWQEAAAAJAAAAAA=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-782955</wp:posOffset>
                </wp:positionV>
                <wp:extent cx="252095" cy="252095"/>
                <wp:effectExtent l="6350" t="6350" r="20955" b="20955"/>
                <wp:wrapNone/>
                <wp:docPr id="3" name="自选图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>
                            <a:gd name="A1" fmla="val -11796480"/>
                            <a:gd name="A2" fmla="val 0"/>
                            <a:gd name="A3" fmla="val 5400"/>
                            <a:gd name="txL" fmla="*/ 3163 w 577593"/>
                            <a:gd name="txT" fmla="*/ 3163 h 577592"/>
                            <a:gd name="txR" fmla="*/ 18437 w 577593"/>
                            <a:gd name="txB" fmla="*/ 18437 h 577592"/>
                          </a:gdLst>
                          <a:ahLst/>
                          <a:cxnLst/>
                          <a:rect l="txL" t="txT" r="txR" b="tx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182" o:spid="_x0000_s1026" o:spt="100" style="position:absolute;left:0pt;margin-left:310.4pt;margin-top:-61.65pt;height:19.85pt;width:19.85pt;z-index:251654144;mso-width-relative:page;mso-height-relative:page;" fillcolor="#FFFFFF" filled="t" stroked="t" coordsize="577593,577592" o:gfxdata="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weight="0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 Regular" w:hAnsi="Arial Regular" w:cs="Arial Regul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861060</wp:posOffset>
                </wp:positionV>
                <wp:extent cx="1719580" cy="375920"/>
                <wp:effectExtent l="0" t="0" r="7620" b="5080"/>
                <wp:wrapNone/>
                <wp:docPr id="7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375920"/>
                        </a:xfrm>
                        <a:prstGeom prst="rect">
                          <a:avLst/>
                        </a:prstGeom>
                        <a:solidFill>
                          <a:srgbClr val="FFFF0A">
                            <a:alpha val="22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left"/>
                              <w:rPr>
                                <w:rFonts w:hint="default" w:ascii="Avenir Black" w:hAnsi="Avenir Black" w:cs="Avenir Black"/>
                                <w:b/>
                                <w:color w:val="984807" w:themeColor="accent6" w:themeShade="80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highlight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DEVELOPMENT: SKILLS:</w:t>
                            </w:r>
                            <w:r>
                              <w:rPr>
                                <w:rFonts w:hint="default" w:ascii="Avenir Black" w:hAnsi="Avenir Black" w:eastAsia="微软雅黑" w:cs="Avenir Black"/>
                                <w:b/>
                                <w:bCs/>
                                <w:color w:val="984807" w:themeColor="accent6" w:themeShade="80"/>
                                <w:kern w:val="24"/>
                                <w:sz w:val="24"/>
                                <w:szCs w:val="24"/>
                                <w:highlight w:val="no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115.5pt;margin-top:67.8pt;height:29.6pt;width:135.4pt;z-index:251664384;v-text-anchor:middle;mso-width-relative:page;mso-height-relative:page;" fillcolor="#FFFF0A" filled="t" stroked="f" coordsize="21600,21600" o:gfxdata="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FVU9w2wAAAAsBAAAPAAAA&#10;AAAAAAEAIAAAADgAAABkcnMvZG93bnJldi54bWxQSwECFAAUAAAACACHTuJA/ojvRMMBAAB7AwAA&#10;DgAAAAAAAAABACAAAABAAQAAZHJzL2Uyb0RvYy54bWxQSwUGAAAAAAYABgBZAQAAdQUAAAAA&#10;">
                <v:fill on="t" opacity="14417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left"/>
                        <w:rPr>
                          <w:rFonts w:hint="default" w:ascii="Avenir Black" w:hAnsi="Avenir Black" w:cs="Avenir Black"/>
                          <w:b/>
                          <w:color w:val="984807" w:themeColor="accent6" w:themeShade="80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highlight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DEVELOPMENT: SKILLS:</w:t>
                      </w:r>
                      <w:r>
                        <w:rPr>
                          <w:rFonts w:hint="default" w:ascii="Avenir Black" w:hAnsi="Avenir Black" w:eastAsia="微软雅黑" w:cs="Avenir Black"/>
                          <w:b/>
                          <w:bCs/>
                          <w:color w:val="984807" w:themeColor="accent6" w:themeShade="80"/>
                          <w:kern w:val="24"/>
                          <w:sz w:val="24"/>
                          <w:szCs w:val="24"/>
                          <w:highlight w:val="non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Regular" w:hAnsi="Arial Regular" w:cs="Arial Regular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-1172845</wp:posOffset>
                </wp:positionH>
                <wp:positionV relativeFrom="page">
                  <wp:posOffset>-334010</wp:posOffset>
                </wp:positionV>
                <wp:extent cx="7776210" cy="2178685"/>
                <wp:effectExtent l="0" t="0" r="21590" b="0"/>
                <wp:wrapNone/>
                <wp:docPr id="10" name="组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76210" cy="2178685"/>
                          <a:chOff x="0" y="0"/>
                          <a:chExt cx="55613" cy="65356"/>
                        </a:xfrm>
                      </wpg:grpSpPr>
                      <wps:wsp>
                        <wps:cNvPr id="8" name="任意多边形 10"/>
                        <wps:cNvSpPr/>
                        <wps:spPr>
                          <a:xfrm>
                            <a:off x="0" y="0"/>
                            <a:ext cx="55613" cy="65356"/>
                          </a:xfrm>
                          <a:custGeom>
                            <a:avLst/>
                            <a:gdLst>
                              <a:gd name="A1" fmla="val -11796480"/>
                              <a:gd name="A2" fmla="val 0"/>
                              <a:gd name="A3" fmla="val 5400"/>
                              <a:gd name="txL" fmla="*/ 0 w 720"/>
                              <a:gd name="txT" fmla="*/ 0 h 700"/>
                              <a:gd name="txR" fmla="*/ 720 w 720"/>
                              <a:gd name="txB" fmla="*/ 700 h 700"/>
                            </a:gdLst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972126"/>
                              </a:cxn>
                              <a:cxn ang="0">
                                <a:pos x="872222" y="5134261"/>
                              </a:cxn>
                              <a:cxn ang="0">
                                <a:pos x="5557520" y="4972126"/>
                              </a:cxn>
                              <a:cxn ang="0">
                                <a:pos x="5557520" y="4763667"/>
                              </a:cxn>
                              <a:cxn ang="0">
                                <a:pos x="5557520" y="0"/>
                              </a:cxn>
                              <a:cxn ang="0">
                                <a:pos x="0" y="0"/>
                              </a:cxn>
                            </a:cxnLst>
                            <a:rect l="txL" t="txT" r="txR" b="tx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venir Next Medium" w:hAnsi="Avenir Next Medium" w:cs="Avenir Next Medium"/>
                                  <w:color w:val="FFFFFF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vert="horz" lIns="914400" tIns="1097280" rIns="1097280" bIns="1097280" anchor="b" upright="1"/>
                      </wps:wsp>
                      <wps:wsp>
                        <wps:cNvPr id="9" name="任意多边形 11"/>
                        <wps:cNvSpPr/>
                        <wps:spPr>
                          <a:xfrm>
                            <a:off x="8763" y="47697"/>
                            <a:ext cx="46850" cy="50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85030" y="0"/>
                              </a:cxn>
                              <a:cxn ang="0">
                                <a:pos x="1358427" y="440373"/>
                              </a:cxn>
                              <a:cxn ang="0">
                                <a:pos x="0" y="370840"/>
                              </a:cxn>
                              <a:cxn ang="0">
                                <a:pos x="1937302" y="509905"/>
                              </a:cxn>
                              <a:cxn ang="0">
                                <a:pos x="4685030" y="208598"/>
                              </a:cxn>
                              <a:cxn ang="0">
                                <a:pos x="4685030" y="0"/>
                              </a:cxn>
                            </a:cxnLst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vert="horz" anchor="b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5" o:spid="_x0000_s1026" o:spt="203" style="position:absolute;left:0pt;margin-left:-92.35pt;margin-top:-26.3pt;height:171.55pt;width:612.3pt;mso-position-horizontal-relative:margin;mso-position-vertical-relative:page;z-index:-251644928;mso-width-relative:page;mso-height-relative:page;" coordsize="55613,65356" o:gfxdata="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FgAAAGRycy9QSwECFAAUAAAACACHTuJAMOzNud0AAAANAQAADwAAAAAAAAABACAA&#10;AAA4AAAAZHJzL2Rvd25yZXYueG1sUEsBAhQAFAAAAAgAh07iQM0lwt6eBAAARw8AAA4AAAAAAAAA&#10;AQAgAAAAQgEAAGRycy9lMm9Eb2MueG1sUEsFBgAAAAAGAAYAWQEAAFIIAAAAAA==&#10;">
                <o:lock v:ext="edit" aspectratio="t"/>
                <v:shape id="任意多边形 10" o:spid="_x0000_s1026" o:spt="100" style="position:absolute;left:0;top:0;height:65356;width:55613;v-text-anchor:bottom;" fillcolor="#000000" filled="t" stroked="f" coordsize="720,700" o:gfxdata="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zAeN24AAAA2gAAAA8AAAAAAAAAAQAgAAAAOAAAAGRycy9kb3ducmV2LnhtbFBL&#10;AQIUABQAAAAIAIdO4kAzLwWeOwAAADkAAAAQAAAAAAAAAAEAIAAAAB0BAABkcnMvc2hhcGV4bWwu&#10;eG1sUEsFBgAAAAAGAAYAWwEAAMcDAAAAAA==&#10;" path="m0,0c0,644,0,644,0,644c23,650,62,658,113,665c250,685,476,700,720,644c720,617,720,617,720,617c720,0,720,0,720,0c0,0,0,0,0,0e">
                  <v:path textboxrect="0,0,720,700" o:connectlocs="0,0;0,4972126;872222,5134261;5557520,4972126;5557520,4763667;5557520,0;0,0" o:connectangles="0,0,0,0,0,0,0"/>
                  <v:fill on="t" focussize="0,0"/>
                  <v:stroke on="f"/>
                  <v:imagedata o:title=""/>
                  <o:lock v:ext="edit" aspectratio="f"/>
                  <v:textbox inset="25.4mm,30.48mm,30.48mm,30.48mm">
                    <w:txbxContent>
                      <w:p>
                        <w:pPr>
                          <w:rPr>
                            <w:rFonts w:hint="default" w:ascii="Avenir Next Medium" w:hAnsi="Avenir Next Medium" w:cs="Avenir Next Medium"/>
                            <w:color w:val="FFFFFF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任意多边形 11" o:spid="_x0000_s1026" o:spt="100" style="position:absolute;left:8763;top:47697;height:5099;width:46850;v-text-anchor:bottom;" fillcolor="#000000" filled="t" stroked="f" coordsize="607,66" o:gfxdata="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Gp0dvAAAANoAAAAPAAAAAAAAAAEAIAAAADgAAABkcnMvZG93bnJldi54&#10;bWxQSwECFAAUAAAACACHTuJAMy8FnjsAAAA5AAAAEAAAAAAAAAABACAAAAAhAQAAZHJzL3NoYXBl&#10;eG1sLnhtbFBLBQYAAAAABgAGAFsBAADLAwAAAAA=&#10;" path="m607,0c450,44,300,57,176,57c109,57,49,53,0,48c66,58,152,66,251,66c358,66,480,56,607,27c607,0,607,0,607,0e">
                  <v:path o:connectlocs="4685030,0;1358427,440373;0,370840;1937302,509905;4685030,208598;4685030,0" o:connectangles="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JhengHei">
    <w:altName w:val="宋体-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Kozuka Gothic Pro B">
    <w:altName w:val="Hiragino Sans"/>
    <w:panose1 w:val="020B0800000000000000"/>
    <w:charset w:val="80"/>
    <w:family w:val="swiss"/>
    <w:pitch w:val="default"/>
    <w:sig w:usb0="00000000" w:usb1="00000000" w:usb2="00000012" w:usb3="00000000" w:csb0="2002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Bold Italic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iragino Sans CNS W3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venir Next Regular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Baloo">
    <w:panose1 w:val="03080902040302020200"/>
    <w:charset w:val="00"/>
    <w:family w:val="auto"/>
    <w:pitch w:val="default"/>
    <w:sig w:usb0="A000807F" w:usb1="4000207B" w:usb2="00000000" w:usb3="00000000" w:csb0="20000193" w:csb1="00000000"/>
  </w:font>
  <w:font w:name="Avenir Next Bold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Italic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Ultra Light Italic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Medium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Medium Italic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Demi Bold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Demi Bold Italic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Bold Italic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venir Next Heavy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Calibri Regular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Avenir Next Ultra Ligh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anziPen T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venir Book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Light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Light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Medium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Medium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Heavy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Roman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Heavy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venir Blac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aloo Chettan">
    <w:panose1 w:val="03080902040302020200"/>
    <w:charset w:val="00"/>
    <w:family w:val="auto"/>
    <w:pitch w:val="default"/>
    <w:sig w:usb0="8080002F" w:usb1="4000204A" w:usb2="00000000" w:usb3="00000000" w:csb0="20000193" w:csb1="00000000"/>
  </w:font>
  <w:font w:name="Microsoft Tai Le Regular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Nanum Gothic Regular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nstantia Regular">
    <w:panose1 w:val="02030702060306030303"/>
    <w:charset w:val="00"/>
    <w:family w:val="auto"/>
    <w:pitch w:val="default"/>
    <w:sig w:usb0="A00002EF" w:usb1="4000204B" w:usb2="00000000" w:usb3="00000000" w:csb0="2000019F" w:csb1="0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 Regular">
    <w:panose1 w:val="020B0503020102090204"/>
    <w:charset w:val="00"/>
    <w:family w:val="auto"/>
    <w:pitch w:val="default"/>
    <w:sig w:usb0="00000287" w:usb1="00000000" w:usb2="00000000" w:usb3="00000000" w:csb0="2000009F" w:csb1="DFD7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Franklin Gothic Medium Regular">
    <w:panose1 w:val="020B0603020102090204"/>
    <w:charset w:val="00"/>
    <w:family w:val="auto"/>
    <w:pitch w:val="default"/>
    <w:sig w:usb0="00000287" w:usb1="00000000" w:usb2="00000000" w:usb3="00000000" w:csb0="2000009F" w:csb1="DFD70000"/>
  </w:font>
  <w:font w:name="Futura Medium Italic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Futura Bold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ill Sans Regular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Baloo Bhai">
    <w:panose1 w:val="03080902040302020200"/>
    <w:charset w:val="00"/>
    <w:family w:val="auto"/>
    <w:pitch w:val="default"/>
    <w:sig w:usb0="A004007F" w:usb1="4000207B" w:usb2="00000000" w:usb3="00000000" w:csb0="20000193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Light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Light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Demi 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Bold Oblique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venir Next Bl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Black Oblique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venir Next Condensed Demi Bol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Medium Italic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Medium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Demi Bold Italic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Bold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 Condensed Italic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Ultra Light Italic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Ultra Light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Bold Italic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Heavy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venir Next Condensed Blac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Tahoma">
    <w:altName w:val="苹方-简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rbel">
    <w:panose1 w:val="020B0703020204020204"/>
    <w:charset w:val="00"/>
    <w:family w:val="swiss"/>
    <w:pitch w:val="default"/>
    <w:sig w:usb0="A00002EF" w:usb1="4000A44B" w:usb2="00000000" w:usb3="00000000" w:csb0="2000019F" w:csb1="00000000"/>
  </w:font>
  <w:font w:name="Corbel Bold">
    <w:panose1 w:val="020B0703020204020204"/>
    <w:charset w:val="00"/>
    <w:family w:val="auto"/>
    <w:pitch w:val="default"/>
    <w:sig w:usb0="A00002EF" w:usb1="4000A44B" w:usb2="00000000" w:usb3="00000000" w:csb0="2000019F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Corbel Regular">
    <w:panose1 w:val="020B0703020204020204"/>
    <w:charset w:val="00"/>
    <w:family w:val="auto"/>
    <w:pitch w:val="default"/>
    <w:sig w:usb0="A00002EF" w:usb1="4000A44B" w:usb2="00000000" w:usb3="00000000" w:csb0="2000019F" w:csb1="00000000"/>
  </w:font>
  <w:font w:name="Avenir Next Condensed">
    <w:panose1 w:val="020B0806020202020204"/>
    <w:charset w:val="00"/>
    <w:family w:val="auto"/>
    <w:pitch w:val="default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73B10"/>
    <w:multiLevelType w:val="singleLevel"/>
    <w:tmpl w:val="46A73B10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14:textFill>
          <w14:solidFill>
            <w14:schemeClr w14:val="tx1"/>
          </w14:solidFill>
        </w14:textFill>
      </w:rPr>
    </w:lvl>
  </w:abstractNum>
  <w:abstractNum w:abstractNumId="1">
    <w:nsid w:val="61E58EE2"/>
    <w:multiLevelType w:val="singleLevel"/>
    <w:tmpl w:val="61E58EE2"/>
    <w:lvl w:ilvl="0" w:tentative="0">
      <w:start w:val="1"/>
      <w:numFmt w:val="bullet"/>
      <w:lvlText w:val=""/>
      <w:lvlJc w:val="left"/>
      <w:pPr>
        <w:ind w:left="418" w:leftChars="0" w:hanging="418" w:firstLineChars="0"/>
      </w:pPr>
      <w:rPr>
        <w:rFonts w:hint="default" w:ascii="Wingdings" w:hAnsi="Wingdings" w:cs="Wingdings"/>
        <w:sz w:val="16"/>
      </w:rPr>
    </w:lvl>
  </w:abstractNum>
  <w:abstractNum w:abstractNumId="2">
    <w:nsid w:val="61E5B7BE"/>
    <w:multiLevelType w:val="singleLevel"/>
    <w:tmpl w:val="61E5B7B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E5C4DB"/>
    <w:multiLevelType w:val="singleLevel"/>
    <w:tmpl w:val="61E5C4D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1E5FCD2"/>
    <w:multiLevelType w:val="singleLevel"/>
    <w:tmpl w:val="61E5FCD2"/>
    <w:lvl w:ilvl="0" w:tentative="0">
      <w:start w:val="1"/>
      <w:numFmt w:val="bullet"/>
      <w:lvlText w:val="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5">
    <w:nsid w:val="61EB21FB"/>
    <w:multiLevelType w:val="singleLevel"/>
    <w:tmpl w:val="61EB21F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7CD3F"/>
    <w:rsid w:val="0000172F"/>
    <w:rsid w:val="00016CC9"/>
    <w:rsid w:val="00055B5A"/>
    <w:rsid w:val="00056325"/>
    <w:rsid w:val="00063385"/>
    <w:rsid w:val="00095F4F"/>
    <w:rsid w:val="000A6D47"/>
    <w:rsid w:val="000C19A4"/>
    <w:rsid w:val="000F4D04"/>
    <w:rsid w:val="001043BB"/>
    <w:rsid w:val="001263CB"/>
    <w:rsid w:val="001369D3"/>
    <w:rsid w:val="00153A95"/>
    <w:rsid w:val="00161706"/>
    <w:rsid w:val="00165D49"/>
    <w:rsid w:val="00167FB0"/>
    <w:rsid w:val="00182091"/>
    <w:rsid w:val="001C7D27"/>
    <w:rsid w:val="001E587F"/>
    <w:rsid w:val="00231D3B"/>
    <w:rsid w:val="00234EE6"/>
    <w:rsid w:val="002A5182"/>
    <w:rsid w:val="002B31E3"/>
    <w:rsid w:val="002C73E0"/>
    <w:rsid w:val="00313183"/>
    <w:rsid w:val="00341238"/>
    <w:rsid w:val="00347023"/>
    <w:rsid w:val="003673AE"/>
    <w:rsid w:val="003A54DF"/>
    <w:rsid w:val="003F099E"/>
    <w:rsid w:val="003F2E7F"/>
    <w:rsid w:val="003F662C"/>
    <w:rsid w:val="00421413"/>
    <w:rsid w:val="0048696F"/>
    <w:rsid w:val="004A6ED7"/>
    <w:rsid w:val="004C3F20"/>
    <w:rsid w:val="004C4EE1"/>
    <w:rsid w:val="00541942"/>
    <w:rsid w:val="00553E3E"/>
    <w:rsid w:val="00564072"/>
    <w:rsid w:val="005930DB"/>
    <w:rsid w:val="005A24DA"/>
    <w:rsid w:val="005A2711"/>
    <w:rsid w:val="005A7DC8"/>
    <w:rsid w:val="005B3761"/>
    <w:rsid w:val="005D45AA"/>
    <w:rsid w:val="005E2BA0"/>
    <w:rsid w:val="00600DF1"/>
    <w:rsid w:val="00621386"/>
    <w:rsid w:val="00646DD5"/>
    <w:rsid w:val="00693EEC"/>
    <w:rsid w:val="006A207E"/>
    <w:rsid w:val="006A3E91"/>
    <w:rsid w:val="006E2457"/>
    <w:rsid w:val="007114FD"/>
    <w:rsid w:val="007138FF"/>
    <w:rsid w:val="00721C80"/>
    <w:rsid w:val="00725851"/>
    <w:rsid w:val="007315F8"/>
    <w:rsid w:val="0078118F"/>
    <w:rsid w:val="007916BC"/>
    <w:rsid w:val="00792436"/>
    <w:rsid w:val="007F62D4"/>
    <w:rsid w:val="0080271A"/>
    <w:rsid w:val="0084721A"/>
    <w:rsid w:val="00883FC8"/>
    <w:rsid w:val="00891C27"/>
    <w:rsid w:val="008F11EC"/>
    <w:rsid w:val="00917F38"/>
    <w:rsid w:val="00937838"/>
    <w:rsid w:val="0094546C"/>
    <w:rsid w:val="0096771F"/>
    <w:rsid w:val="00967A12"/>
    <w:rsid w:val="00995FC2"/>
    <w:rsid w:val="009B4C1A"/>
    <w:rsid w:val="009E06CC"/>
    <w:rsid w:val="009F5C23"/>
    <w:rsid w:val="00A0648B"/>
    <w:rsid w:val="00A23247"/>
    <w:rsid w:val="00AC10C7"/>
    <w:rsid w:val="00AD00B5"/>
    <w:rsid w:val="00AD18A4"/>
    <w:rsid w:val="00AF70A4"/>
    <w:rsid w:val="00B059ED"/>
    <w:rsid w:val="00B07533"/>
    <w:rsid w:val="00B15B0C"/>
    <w:rsid w:val="00B22EFC"/>
    <w:rsid w:val="00B27C49"/>
    <w:rsid w:val="00B36F11"/>
    <w:rsid w:val="00B73395"/>
    <w:rsid w:val="00B74AC9"/>
    <w:rsid w:val="00BF78D2"/>
    <w:rsid w:val="00C1483D"/>
    <w:rsid w:val="00C3449C"/>
    <w:rsid w:val="00CA02EA"/>
    <w:rsid w:val="00CA5A96"/>
    <w:rsid w:val="00CB1E72"/>
    <w:rsid w:val="00CD4695"/>
    <w:rsid w:val="00CE13F4"/>
    <w:rsid w:val="00D121BB"/>
    <w:rsid w:val="00D77FFC"/>
    <w:rsid w:val="00D94E0C"/>
    <w:rsid w:val="00DA08B1"/>
    <w:rsid w:val="00DA2FEF"/>
    <w:rsid w:val="00DB77F9"/>
    <w:rsid w:val="00DE1E31"/>
    <w:rsid w:val="00E466D6"/>
    <w:rsid w:val="00E52EC5"/>
    <w:rsid w:val="00E5672F"/>
    <w:rsid w:val="00E6483D"/>
    <w:rsid w:val="00E725B5"/>
    <w:rsid w:val="00E8372E"/>
    <w:rsid w:val="00EC1100"/>
    <w:rsid w:val="00EC4DC6"/>
    <w:rsid w:val="00EC704B"/>
    <w:rsid w:val="00F479C1"/>
    <w:rsid w:val="00F54911"/>
    <w:rsid w:val="00FA5824"/>
    <w:rsid w:val="03B65D7A"/>
    <w:rsid w:val="06DF111B"/>
    <w:rsid w:val="10BB7A50"/>
    <w:rsid w:val="11D852B3"/>
    <w:rsid w:val="1D4256FC"/>
    <w:rsid w:val="27C216C1"/>
    <w:rsid w:val="2A98255D"/>
    <w:rsid w:val="2DF74A64"/>
    <w:rsid w:val="30AE6EB2"/>
    <w:rsid w:val="32FFA946"/>
    <w:rsid w:val="39473113"/>
    <w:rsid w:val="3AEAC0AB"/>
    <w:rsid w:val="3DCE692C"/>
    <w:rsid w:val="41292C20"/>
    <w:rsid w:val="4FF7BD00"/>
    <w:rsid w:val="57D11BD0"/>
    <w:rsid w:val="595D4679"/>
    <w:rsid w:val="63FF915B"/>
    <w:rsid w:val="67C40F67"/>
    <w:rsid w:val="6F4EA64E"/>
    <w:rsid w:val="710042CC"/>
    <w:rsid w:val="72452251"/>
    <w:rsid w:val="729B29C8"/>
    <w:rsid w:val="77F8A7C0"/>
    <w:rsid w:val="78F7CD3F"/>
    <w:rsid w:val="7D7BD680"/>
    <w:rsid w:val="7E7DA7C0"/>
    <w:rsid w:val="7E7EC8D0"/>
    <w:rsid w:val="83D63605"/>
    <w:rsid w:val="96FB0CE1"/>
    <w:rsid w:val="B1DFC38E"/>
    <w:rsid w:val="BA9DAFAD"/>
    <w:rsid w:val="BBFF26F5"/>
    <w:rsid w:val="D57EEEB0"/>
    <w:rsid w:val="D6CA92E0"/>
    <w:rsid w:val="DBEE8173"/>
    <w:rsid w:val="E5F7EEE0"/>
    <w:rsid w:val="EEFC7298"/>
    <w:rsid w:val="F1DF8F73"/>
    <w:rsid w:val="F37FD1EF"/>
    <w:rsid w:val="F61C9E0F"/>
    <w:rsid w:val="FF9FFA7F"/>
    <w:rsid w:val="FFFE9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8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6">
    <w:name w:val="标题 字符"/>
    <w:basedOn w:val="10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7">
    <w:name w:val="副标题 字符"/>
    <w:basedOn w:val="10"/>
    <w:link w:val="8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customStyle="1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hrzad%20Jalali/Library/Containers/com.kingsoft.wpsoffice.mac.global/Data/.kingsoft/office6/templates/download/a27e392b0ab14b1a87fb64e5488dd600/Black%20and%20Whit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 and White Resume.docx</Template>
  <Pages>1</Pages>
  <Words>0</Words>
  <Characters>0</Characters>
  <Lines>1</Lines>
  <Paragraphs>1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2022-01-16T01:56:00Z</dcterms:created>
  <dc:creator>return</dc:creator>
  <cp:lastModifiedBy>return</cp:lastModifiedBy>
  <dcterms:modified xsi:type="dcterms:W3CDTF">2022-01-21T16:47:00Z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